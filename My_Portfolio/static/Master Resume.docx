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112" w:type="pct"/>
        <w:tblCellMar>
          <w:left w:w="0" w:type="dxa"/>
          <w:bottom w:w="115" w:type="dxa"/>
          <w:right w:w="0" w:type="dxa"/>
        </w:tblCellMar>
        <w:tblLook w:val="04A0" w:firstRow="1" w:lastRow="0" w:firstColumn="1" w:lastColumn="0" w:noHBand="0" w:noVBand="1"/>
        <w:tblDescription w:val="Layout table for name, contact info, and objective"/>
      </w:tblPr>
      <w:tblGrid>
        <w:gridCol w:w="9570"/>
      </w:tblGrid>
      <w:tr w:rsidR="00692703" w:rsidRPr="00CF1A49" w14:paraId="190FAC11" w14:textId="77777777" w:rsidTr="005258C3">
        <w:trPr>
          <w:trHeight w:hRule="exact" w:val="1804"/>
        </w:trPr>
        <w:tc>
          <w:tcPr>
            <w:tcW w:w="9570" w:type="dxa"/>
            <w:tcMar>
              <w:top w:w="0" w:type="dxa"/>
              <w:bottom w:w="0" w:type="dxa"/>
            </w:tcMar>
          </w:tcPr>
          <w:p w14:paraId="0D8B8F40" w14:textId="0540F3AD" w:rsidR="00692703" w:rsidRPr="000E3483" w:rsidRDefault="00EE050A" w:rsidP="00913946">
            <w:pPr>
              <w:pStyle w:val="Title"/>
              <w:rPr>
                <w:sz w:val="48"/>
              </w:rPr>
            </w:pPr>
            <w:bookmarkStart w:id="0" w:name="_Hlk526249109"/>
            <w:bookmarkStart w:id="1" w:name="_Hlk526249079"/>
            <w:r w:rsidRPr="000E3483">
              <w:rPr>
                <w:sz w:val="48"/>
              </w:rPr>
              <w:t>ANDREW</w:t>
            </w:r>
            <w:r w:rsidR="00692703" w:rsidRPr="000E3483">
              <w:rPr>
                <w:sz w:val="48"/>
              </w:rPr>
              <w:t xml:space="preserve"> </w:t>
            </w:r>
            <w:r w:rsidRPr="000E3483">
              <w:rPr>
                <w:rStyle w:val="IntenseEmphasis"/>
                <w:sz w:val="48"/>
              </w:rPr>
              <w:t>FElt</w:t>
            </w:r>
          </w:p>
          <w:p w14:paraId="3E03314A" w14:textId="77777777" w:rsidR="00692703" w:rsidRPr="00CF1A49" w:rsidRDefault="0012368F" w:rsidP="00913946">
            <w:pPr>
              <w:pStyle w:val="ContactInfo"/>
              <w:contextualSpacing w:val="0"/>
            </w:pPr>
            <w:sdt>
              <w:sdtPr>
                <w:alias w:val="Enter address:"/>
                <w:tag w:val="Enter address:"/>
                <w:id w:val="352083995"/>
                <w:placeholder>
                  <w:docPart w:val="60A1B61226554601945E39C67D24866B"/>
                </w:placeholder>
                <w:temporary/>
                <w:showingPlcHdr/>
                <w15:appearance w15:val="hidden"/>
              </w:sdtPr>
              <w:sdtEndPr/>
              <w:sdtContent>
                <w:r w:rsidR="00C57FC6" w:rsidRPr="00CF1A49">
                  <w:t>Address</w:t>
                </w:r>
              </w:sdtContent>
            </w:sdt>
            <w:r w:rsidR="00692703" w:rsidRPr="00CF1A49">
              <w:t xml:space="preserve"> </w:t>
            </w:r>
            <w:sdt>
              <w:sdtPr>
                <w:alias w:val="Divider dot:"/>
                <w:tag w:val="Divider dot:"/>
                <w:id w:val="-1459182552"/>
                <w:placeholder>
                  <w:docPart w:val="7EF012F2AC864E5FA8C0AAF4199A34D3"/>
                </w:placeholder>
                <w:temporary/>
                <w:showingPlcHdr/>
                <w15:appearance w15:val="hidden"/>
              </w:sdtPr>
              <w:sdtEndPr/>
              <w:sdtContent>
                <w:r w:rsidR="00692703" w:rsidRPr="00CF1A49">
                  <w:t>·</w:t>
                </w:r>
              </w:sdtContent>
            </w:sdt>
            <w:r w:rsidR="00692703" w:rsidRPr="00CF1A49">
              <w:t xml:space="preserve"> </w:t>
            </w:r>
            <w:sdt>
              <w:sdtPr>
                <w:alias w:val="Enter phone:"/>
                <w:tag w:val="Enter phone:"/>
                <w:id w:val="-1993482697"/>
                <w:placeholder>
                  <w:docPart w:val="474ECD2E375B41CA949B8881923B8C07"/>
                </w:placeholder>
                <w:temporary/>
                <w:showingPlcHdr/>
                <w15:appearance w15:val="hidden"/>
              </w:sdtPr>
              <w:sdtEndPr/>
              <w:sdtContent>
                <w:r w:rsidR="00C57FC6" w:rsidRPr="00CF1A49">
                  <w:t>Phone</w:t>
                </w:r>
              </w:sdtContent>
            </w:sdt>
          </w:p>
          <w:p w14:paraId="1B86AFB6" w14:textId="62A06A99" w:rsidR="00C9632A" w:rsidRPr="00CF1A49" w:rsidRDefault="0012368F" w:rsidP="006174AF">
            <w:pPr>
              <w:pStyle w:val="ContactInfoEmphasis"/>
              <w:contextualSpacing w:val="0"/>
            </w:pPr>
            <w:hyperlink r:id="rId7" w:history="1">
              <w:r w:rsidR="00EE050A" w:rsidRPr="00252DCA">
                <w:rPr>
                  <w:rStyle w:val="Hyperlink"/>
                </w:rPr>
                <w:t>andrewfelt93@gmail.com</w:t>
              </w:r>
            </w:hyperlink>
            <w:r w:rsidR="00EE050A">
              <w:t xml:space="preserve"> </w:t>
            </w:r>
            <w:r w:rsidR="00692703" w:rsidRPr="00CF1A49">
              <w:t xml:space="preserve"> </w:t>
            </w:r>
            <w:sdt>
              <w:sdtPr>
                <w:alias w:val="Divider dot:"/>
                <w:tag w:val="Divider dot:"/>
                <w:id w:val="2000459528"/>
                <w:placeholder>
                  <w:docPart w:val="0A6B44CC64EB4653863EA0E4B9BDDBFD"/>
                </w:placeholder>
                <w:temporary/>
                <w:showingPlcHdr/>
                <w15:appearance w15:val="hidden"/>
              </w:sdtPr>
              <w:sdtEndPr/>
              <w:sdtContent>
                <w:r w:rsidR="00692703" w:rsidRPr="00CF1A49">
                  <w:t>·</w:t>
                </w:r>
              </w:sdtContent>
            </w:sdt>
            <w:r w:rsidR="00692703" w:rsidRPr="00CF1A49">
              <w:t xml:space="preserve"> </w:t>
            </w:r>
            <w:hyperlink r:id="rId8" w:history="1">
              <w:r w:rsidR="00EE050A" w:rsidRPr="0073786F">
                <w:rPr>
                  <w:rStyle w:val="Hyperlink"/>
                </w:rPr>
                <w:t>https://www.linkedin.com/in/andrewfelt/</w:t>
              </w:r>
            </w:hyperlink>
            <w:r w:rsidR="00692703" w:rsidRPr="00CF1A49">
              <w:t xml:space="preserve"> </w:t>
            </w:r>
            <w:sdt>
              <w:sdtPr>
                <w:alias w:val="Divider dot:"/>
                <w:tag w:val="Divider dot:"/>
                <w:id w:val="759871761"/>
                <w:placeholder>
                  <w:docPart w:val="4B16DC6B1AA6422FBEE899859EBA5242"/>
                </w:placeholder>
                <w:temporary/>
                <w:showingPlcHdr/>
                <w15:appearance w15:val="hidden"/>
              </w:sdtPr>
              <w:sdtEndPr/>
              <w:sdtContent>
                <w:r w:rsidR="00692703" w:rsidRPr="00CF1A49">
                  <w:t>·</w:t>
                </w:r>
              </w:sdtContent>
            </w:sdt>
            <w:r w:rsidR="00692703" w:rsidRPr="00CF1A49">
              <w:t xml:space="preserve"> </w:t>
            </w:r>
            <w:r w:rsidR="00EE050A">
              <w:t>Mobile: 541-520-</w:t>
            </w:r>
            <w:r w:rsidR="006174AF">
              <w:t>1761</w:t>
            </w:r>
          </w:p>
        </w:tc>
      </w:tr>
    </w:tbl>
    <w:bookmarkEnd w:id="0"/>
    <w:p w14:paraId="657822BE" w14:textId="3DC24DFA" w:rsidR="00F95143" w:rsidRDefault="005258C3" w:rsidP="00F95143">
      <w:pPr>
        <w:rPr>
          <w:b/>
          <w:sz w:val="28"/>
        </w:rPr>
      </w:pPr>
      <w:r>
        <w:rPr>
          <w:b/>
          <w:sz w:val="28"/>
        </w:rPr>
        <w:t>Ed</w:t>
      </w:r>
      <w:r w:rsidR="00F95143" w:rsidRPr="0011096E">
        <w:rPr>
          <w:b/>
          <w:sz w:val="28"/>
        </w:rPr>
        <w:t>ucation</w:t>
      </w:r>
    </w:p>
    <w:p w14:paraId="4CD9D014" w14:textId="2EDE75DE" w:rsidR="00F95143" w:rsidRPr="009E4FEE" w:rsidRDefault="00F95143" w:rsidP="00F95143">
      <w:pPr>
        <w:pStyle w:val="NoSpacing"/>
        <w:rPr>
          <w:b/>
          <w:sz w:val="24"/>
        </w:rPr>
      </w:pPr>
      <w:r w:rsidRPr="009E4FEE">
        <w:rPr>
          <w:b/>
          <w:sz w:val="24"/>
        </w:rPr>
        <w:t>Bachelor of Science in Psychology:</w:t>
      </w:r>
      <w:r w:rsidR="00395493">
        <w:rPr>
          <w:b/>
          <w:sz w:val="24"/>
        </w:rPr>
        <w:tab/>
      </w:r>
      <w:r w:rsidR="00395493">
        <w:rPr>
          <w:b/>
          <w:sz w:val="24"/>
        </w:rPr>
        <w:tab/>
      </w:r>
      <w:r w:rsidR="00395493">
        <w:rPr>
          <w:b/>
          <w:sz w:val="24"/>
        </w:rPr>
        <w:tab/>
        <w:t xml:space="preserve">Graduated </w:t>
      </w:r>
      <w:r w:rsidRPr="009E4FEE">
        <w:rPr>
          <w:b/>
          <w:sz w:val="24"/>
        </w:rPr>
        <w:t>May 2019</w:t>
      </w:r>
    </w:p>
    <w:p w14:paraId="5B106F2C" w14:textId="77777777" w:rsidR="00F95143" w:rsidRPr="009E4FEE" w:rsidRDefault="00F95143" w:rsidP="00F95143">
      <w:pPr>
        <w:pStyle w:val="NoSpacing"/>
        <w:ind w:left="720"/>
        <w:rPr>
          <w:b/>
          <w:sz w:val="24"/>
        </w:rPr>
      </w:pPr>
      <w:r w:rsidRPr="009E4FEE">
        <w:rPr>
          <w:b/>
          <w:sz w:val="24"/>
        </w:rPr>
        <w:t xml:space="preserve">Liberty University Online, Lynchburg Virginia </w:t>
      </w:r>
    </w:p>
    <w:p w14:paraId="2085D802" w14:textId="230E69A9" w:rsidR="00F95143" w:rsidRDefault="00F95143" w:rsidP="00F95143">
      <w:pPr>
        <w:ind w:left="720"/>
        <w:rPr>
          <w:b/>
          <w:sz w:val="24"/>
        </w:rPr>
      </w:pPr>
      <w:r w:rsidRPr="009E4FEE">
        <w:rPr>
          <w:b/>
          <w:sz w:val="24"/>
        </w:rPr>
        <w:t>GPA 4.0</w:t>
      </w:r>
    </w:p>
    <w:p w14:paraId="6C72426C" w14:textId="7E0F4AED" w:rsidR="00F95143" w:rsidRPr="005258C3" w:rsidRDefault="005258C3" w:rsidP="00F95143">
      <w:pPr>
        <w:pStyle w:val="NoSpacing"/>
        <w:rPr>
          <w:b/>
          <w:sz w:val="24"/>
        </w:rPr>
      </w:pPr>
      <w:r>
        <w:rPr>
          <w:b/>
          <w:sz w:val="24"/>
        </w:rPr>
        <w:t xml:space="preserve">Some </w:t>
      </w:r>
      <w:r w:rsidR="00F95143" w:rsidRPr="00B42F44">
        <w:rPr>
          <w:b/>
          <w:sz w:val="24"/>
        </w:rPr>
        <w:t>Courses Included:</w:t>
      </w:r>
    </w:p>
    <w:p w14:paraId="766B0864" w14:textId="0BB4415F" w:rsidR="00F95143" w:rsidRDefault="00F95143" w:rsidP="00F95143">
      <w:r>
        <w:tab/>
      </w:r>
      <w:r w:rsidR="00254D4C">
        <w:t>Entrepreneurship</w:t>
      </w:r>
      <w:r>
        <w:tab/>
      </w:r>
      <w:r>
        <w:tab/>
      </w:r>
      <w:r>
        <w:tab/>
      </w:r>
      <w:r w:rsidR="00254D4C">
        <w:tab/>
      </w:r>
      <w:r w:rsidR="00BD7711">
        <w:t>Principles of Marketing</w:t>
      </w:r>
    </w:p>
    <w:p w14:paraId="49295C8D" w14:textId="5D1932D8" w:rsidR="00AD75BF" w:rsidRDefault="00D738DD" w:rsidP="00F95143">
      <w:r>
        <w:tab/>
        <w:t>Leadership Theory &amp; Practice</w:t>
      </w:r>
      <w:r>
        <w:tab/>
      </w:r>
      <w:r>
        <w:tab/>
      </w:r>
      <w:r>
        <w:tab/>
        <w:t xml:space="preserve">Leadership Management &amp; Communication </w:t>
      </w:r>
    </w:p>
    <w:p w14:paraId="299DF122" w14:textId="5F15ADB2" w:rsidR="00AD75BF" w:rsidRDefault="00AD75BF" w:rsidP="00F95143">
      <w:r>
        <w:tab/>
      </w:r>
      <w:r w:rsidR="006174AF">
        <w:t>Programming for Data Science</w:t>
      </w:r>
      <w:r w:rsidR="009246BD">
        <w:t xml:space="preserve"> </w:t>
      </w:r>
      <w:r w:rsidR="0028654F">
        <w:tab/>
      </w:r>
      <w:r>
        <w:tab/>
      </w:r>
      <w:r w:rsidR="009246BD">
        <w:tab/>
      </w:r>
      <w:r w:rsidR="00395493">
        <w:t xml:space="preserve">PSYC 421 Assessment and Measurement </w:t>
      </w:r>
    </w:p>
    <w:p w14:paraId="3B885C43" w14:textId="3B30AD2B" w:rsidR="007E4FEF" w:rsidRDefault="00284A67" w:rsidP="00F82681">
      <w:pPr>
        <w:rPr>
          <w:b/>
          <w:sz w:val="28"/>
          <w:szCs w:val="28"/>
        </w:rPr>
      </w:pPr>
      <w:r>
        <w:rPr>
          <w:b/>
          <w:sz w:val="28"/>
          <w:szCs w:val="28"/>
        </w:rPr>
        <w:t xml:space="preserve">Experience </w:t>
      </w:r>
    </w:p>
    <w:p w14:paraId="55701061" w14:textId="55D616C3" w:rsidR="00715C7C" w:rsidRDefault="00715C7C" w:rsidP="00F82681">
      <w:pPr>
        <w:rPr>
          <w:rStyle w:val="background-details"/>
        </w:rPr>
      </w:pPr>
      <w:r w:rsidRPr="00715C7C">
        <w:rPr>
          <w:rStyle w:val="background-details"/>
          <w:b/>
          <w:bCs/>
        </w:rPr>
        <w:t>Data Analyst</w:t>
      </w:r>
      <w:r>
        <w:rPr>
          <w:rStyle w:val="background-details"/>
          <w:b/>
          <w:bCs/>
        </w:rPr>
        <w:t xml:space="preserve">: </w:t>
      </w:r>
      <w:r w:rsidR="00CC3E46">
        <w:rPr>
          <w:rStyle w:val="background-details"/>
          <w:b/>
          <w:bCs/>
        </w:rPr>
        <w:t>Education/Personal Projects</w:t>
      </w:r>
      <w:r>
        <w:rPr>
          <w:rStyle w:val="background-details"/>
        </w:rPr>
        <w:t xml:space="preserve"> – August 2020 – Present  </w:t>
      </w:r>
    </w:p>
    <w:p w14:paraId="03FA8DB3" w14:textId="1A25B024" w:rsidR="00715C7C" w:rsidRDefault="00CC3E46" w:rsidP="00F82681">
      <w:pPr>
        <w:rPr>
          <w:rStyle w:val="background-details"/>
        </w:rPr>
      </w:pPr>
      <w:r>
        <w:rPr>
          <w:rStyle w:val="background-details"/>
        </w:rPr>
        <w:t xml:space="preserve">Cleaned and analyzed 20+ major data science projects.  Including analyzing survey data, school data, eBay sales data, google and IOS app data, predicting bank churn and advertising spend and much more. Use tools such as tableau, python, SQL, SSIS, Excel, pandas, matplotlib, seaborn, </w:t>
      </w:r>
      <w:proofErr w:type="spellStart"/>
      <w:r>
        <w:rPr>
          <w:rStyle w:val="background-details"/>
        </w:rPr>
        <w:t>pyplot</w:t>
      </w:r>
      <w:proofErr w:type="spellEnd"/>
      <w:r>
        <w:rPr>
          <w:rStyle w:val="background-details"/>
        </w:rPr>
        <w:t xml:space="preserve">, as well as a variety of machine learning methods.   Successfully created a geodemographic segmentation model that predicted bank churn with 81% accuracy using fictional data, also developed machine learning models predicting the titanic survival rate and much more. </w:t>
      </w:r>
    </w:p>
    <w:p w14:paraId="10F21C83" w14:textId="77777777" w:rsidR="00CC3E46" w:rsidRDefault="00CC3E46" w:rsidP="00F82681">
      <w:pPr>
        <w:rPr>
          <w:b/>
          <w:sz w:val="28"/>
          <w:szCs w:val="28"/>
        </w:rPr>
      </w:pPr>
    </w:p>
    <w:p w14:paraId="1A30F5C3" w14:textId="4A895309" w:rsidR="0042413E" w:rsidRDefault="0042413E" w:rsidP="0042413E">
      <w:pPr>
        <w:pStyle w:val="NoSpacing"/>
      </w:pPr>
      <w:r>
        <w:rPr>
          <w:b/>
        </w:rPr>
        <w:t xml:space="preserve">Founder: </w:t>
      </w:r>
      <w:r w:rsidR="006174AF">
        <w:rPr>
          <w:bCs/>
        </w:rPr>
        <w:t>Andrew’s Pressure Washing Co</w:t>
      </w:r>
      <w:r w:rsidR="00715C7C">
        <w:t xml:space="preserve"> – June </w:t>
      </w:r>
      <w:r>
        <w:t>20</w:t>
      </w:r>
      <w:r w:rsidR="006174AF">
        <w:t>20</w:t>
      </w:r>
      <w:r>
        <w:t xml:space="preserve"> – Present</w:t>
      </w:r>
    </w:p>
    <w:p w14:paraId="63510179" w14:textId="5B771DC7" w:rsidR="0042413E" w:rsidRDefault="006174AF" w:rsidP="0042413E">
      <w:r>
        <w:t>Started my own pressure washing business. Undertook all aspects of running a business.</w:t>
      </w:r>
    </w:p>
    <w:p w14:paraId="03BE3A3B" w14:textId="11074EF4" w:rsidR="006174AF" w:rsidRDefault="006174AF" w:rsidP="006174AF">
      <w:r>
        <w:t xml:space="preserve">Sent flyers to over 4000 homes with a .01 % response rate, each advertising campaign 8x my revenue with the average customer being worth around $133. Ended the year with excellent profit margins, upwards of 50% of my gross income. </w:t>
      </w:r>
    </w:p>
    <w:p w14:paraId="3FB2675D" w14:textId="77777777" w:rsidR="0042413E" w:rsidRDefault="0042413E" w:rsidP="00F82681">
      <w:pPr>
        <w:rPr>
          <w:b/>
          <w:sz w:val="28"/>
          <w:szCs w:val="28"/>
        </w:rPr>
      </w:pPr>
    </w:p>
    <w:p w14:paraId="6258EE5D" w14:textId="795024E6" w:rsidR="0082673B" w:rsidRPr="000E7852" w:rsidRDefault="006174AF" w:rsidP="0082673B">
      <w:pPr>
        <w:pStyle w:val="NoSpacing"/>
      </w:pPr>
      <w:r>
        <w:rPr>
          <w:b/>
        </w:rPr>
        <w:t>Customer Service Representative</w:t>
      </w:r>
      <w:r w:rsidR="0082673B">
        <w:rPr>
          <w:b/>
        </w:rPr>
        <w:t xml:space="preserve">: </w:t>
      </w:r>
      <w:r>
        <w:rPr>
          <w:bCs/>
        </w:rPr>
        <w:t>Northwest Community Credit Union</w:t>
      </w:r>
      <w:r w:rsidR="00715C7C">
        <w:rPr>
          <w:bCs/>
        </w:rPr>
        <w:t xml:space="preserve"> - </w:t>
      </w:r>
      <w:r w:rsidR="00E157F1">
        <w:t>January 20</w:t>
      </w:r>
      <w:r>
        <w:t>20</w:t>
      </w:r>
      <w:r w:rsidR="00E157F1">
        <w:t xml:space="preserve"> – </w:t>
      </w:r>
      <w:r>
        <w:t>June 2020</w:t>
      </w:r>
    </w:p>
    <w:p w14:paraId="0ED1EFCF" w14:textId="5BA52137" w:rsidR="0082673B" w:rsidRDefault="00CC3E46" w:rsidP="00F82681">
      <w:pPr>
        <w:rPr>
          <w:rStyle w:val="background-details"/>
        </w:rPr>
      </w:pPr>
      <w:r>
        <w:rPr>
          <w:rStyle w:val="background-details"/>
        </w:rPr>
        <w:t xml:space="preserve">Answer </w:t>
      </w:r>
      <w:r w:rsidR="006174AF">
        <w:rPr>
          <w:rStyle w:val="background-details"/>
        </w:rPr>
        <w:t>60-80 phone calls per day with an upbeat and positive attitude</w:t>
      </w:r>
      <w:r w:rsidR="00715C7C">
        <w:rPr>
          <w:rStyle w:val="background-details"/>
        </w:rPr>
        <w:t xml:space="preserve"> </w:t>
      </w:r>
      <w:r w:rsidR="006174AF">
        <w:rPr>
          <w:rStyle w:val="background-details"/>
        </w:rPr>
        <w:t>Speak with clarity and efficiency to an extremely diverse group of members</w:t>
      </w:r>
      <w:r w:rsidR="00715C7C">
        <w:rPr>
          <w:rStyle w:val="background-details"/>
        </w:rPr>
        <w:t xml:space="preserve">. </w:t>
      </w:r>
      <w:r w:rsidR="006174AF">
        <w:rPr>
          <w:rStyle w:val="background-details"/>
        </w:rPr>
        <w:t xml:space="preserve"> Communicate through difficult issues with </w:t>
      </w:r>
      <w:r w:rsidR="00715C7C">
        <w:rPr>
          <w:rStyle w:val="background-details"/>
        </w:rPr>
        <w:t>accuracy</w:t>
      </w:r>
      <w:r w:rsidR="006174AF">
        <w:rPr>
          <w:rStyle w:val="background-details"/>
        </w:rPr>
        <w:t>, following up with people, and handling a variety of issues including making quick judgment calls when it comes to deciding things such as fee reversals and verifying customers appropriately</w:t>
      </w:r>
      <w:r w:rsidR="00715C7C">
        <w:rPr>
          <w:rStyle w:val="background-details"/>
        </w:rPr>
        <w:t xml:space="preserve">. </w:t>
      </w:r>
      <w:r w:rsidR="006174AF">
        <w:rPr>
          <w:rStyle w:val="background-details"/>
        </w:rPr>
        <w:t xml:space="preserve"> Handle the tough calls with grace and </w:t>
      </w:r>
      <w:r w:rsidR="00715C7C">
        <w:rPr>
          <w:rStyle w:val="background-details"/>
        </w:rPr>
        <w:t>empathy, actively</w:t>
      </w:r>
      <w:r w:rsidR="006174AF">
        <w:rPr>
          <w:rStyle w:val="background-details"/>
        </w:rPr>
        <w:t xml:space="preserve"> listen and proactively help</w:t>
      </w:r>
      <w:r w:rsidR="00715C7C">
        <w:rPr>
          <w:rStyle w:val="background-details"/>
        </w:rPr>
        <w:t xml:space="preserve"> p</w:t>
      </w:r>
      <w:r w:rsidR="006174AF">
        <w:rPr>
          <w:rStyle w:val="background-details"/>
        </w:rPr>
        <w:t>rovide outstanding service, successfully walking members through complex issues such as fraud, stop payments, and E-Services</w:t>
      </w:r>
      <w:r w:rsidR="00715C7C">
        <w:rPr>
          <w:rStyle w:val="background-details"/>
        </w:rPr>
        <w:t>.</w:t>
      </w:r>
    </w:p>
    <w:p w14:paraId="0365754B" w14:textId="77777777" w:rsidR="006174AF" w:rsidRPr="00F82681" w:rsidRDefault="006174AF" w:rsidP="00F82681"/>
    <w:p w14:paraId="67E2AC08" w14:textId="6D470848" w:rsidR="00E7789F" w:rsidRDefault="006174AF" w:rsidP="00E7789F">
      <w:bookmarkStart w:id="2" w:name="_Hlk526249723"/>
      <w:r>
        <w:rPr>
          <w:b/>
        </w:rPr>
        <w:t>Landscape Lead</w:t>
      </w:r>
      <w:r w:rsidR="00715C7C">
        <w:t>: Dominion Landscape - June</w:t>
      </w:r>
      <w:r w:rsidR="00E7789F">
        <w:t xml:space="preserve"> 20</w:t>
      </w:r>
      <w:r>
        <w:t>20</w:t>
      </w:r>
      <w:r w:rsidR="00E7789F">
        <w:t xml:space="preserve"> – </w:t>
      </w:r>
      <w:r>
        <w:t>Present</w:t>
      </w:r>
    </w:p>
    <w:p w14:paraId="01C81896" w14:textId="77777777" w:rsidR="00715C7C" w:rsidRDefault="006174AF" w:rsidP="0082673B">
      <w:pPr>
        <w:pStyle w:val="NoSpacing"/>
        <w:rPr>
          <w:rStyle w:val="background-details"/>
        </w:rPr>
      </w:pPr>
      <w:r>
        <w:rPr>
          <w:rStyle w:val="background-details"/>
        </w:rPr>
        <w:t>Lead Maintenance Crew @ Dominion Landscape</w:t>
      </w:r>
      <w:r>
        <w:br/>
      </w:r>
      <w:r>
        <w:rPr>
          <w:rStyle w:val="background-details"/>
        </w:rPr>
        <w:t>Tasks Performed:</w:t>
      </w:r>
      <w:r>
        <w:rPr>
          <w:rStyle w:val="background-details"/>
        </w:rPr>
        <w:t xml:space="preserve"> </w:t>
      </w:r>
      <w:r>
        <w:rPr>
          <w:rStyle w:val="background-details"/>
        </w:rPr>
        <w:t>- Driving and Managing time @ each Account</w:t>
      </w:r>
      <w:r>
        <w:rPr>
          <w:rStyle w:val="background-details"/>
        </w:rPr>
        <w:t xml:space="preserve"> </w:t>
      </w:r>
      <w:r>
        <w:rPr>
          <w:rStyle w:val="background-details"/>
        </w:rPr>
        <w:t xml:space="preserve">- Working with customers and </w:t>
      </w:r>
      <w:r>
        <w:rPr>
          <w:rStyle w:val="background-details"/>
        </w:rPr>
        <w:t>c</w:t>
      </w:r>
      <w:r>
        <w:rPr>
          <w:rStyle w:val="background-details"/>
        </w:rPr>
        <w:t>ompleting their requests</w:t>
      </w:r>
      <w:r>
        <w:rPr>
          <w:rStyle w:val="background-details"/>
        </w:rPr>
        <w:t xml:space="preserve"> </w:t>
      </w:r>
      <w:r>
        <w:rPr>
          <w:rStyle w:val="background-details"/>
        </w:rPr>
        <w:t>- Mow &amp; Edge</w:t>
      </w:r>
      <w:r>
        <w:rPr>
          <w:rStyle w:val="background-details"/>
        </w:rPr>
        <w:t xml:space="preserve"> </w:t>
      </w:r>
      <w:r>
        <w:rPr>
          <w:rStyle w:val="background-details"/>
        </w:rPr>
        <w:t>- Blowing &amp; Detailed Bed Work</w:t>
      </w:r>
      <w:r>
        <w:rPr>
          <w:rStyle w:val="background-details"/>
        </w:rPr>
        <w:t xml:space="preserve">.  Work diligently to </w:t>
      </w:r>
      <w:r w:rsidR="00715C7C">
        <w:rPr>
          <w:rStyle w:val="background-details"/>
        </w:rPr>
        <w:t>exceed my bosses and client’s expectations regarding their landscape proper.</w:t>
      </w:r>
    </w:p>
    <w:bookmarkEnd w:id="2"/>
    <w:p w14:paraId="0D9CF4B3" w14:textId="77777777" w:rsidR="00284CBB" w:rsidRDefault="00284CBB" w:rsidP="00284A67">
      <w:pPr>
        <w:rPr>
          <w:b/>
        </w:rPr>
      </w:pPr>
    </w:p>
    <w:p w14:paraId="69F06342" w14:textId="1D8C85B7" w:rsidR="008E4568" w:rsidRDefault="00371675" w:rsidP="006E1507">
      <w:pPr>
        <w:rPr>
          <w:b/>
          <w:sz w:val="28"/>
        </w:rPr>
      </w:pPr>
      <w:r w:rsidRPr="00371675">
        <w:rPr>
          <w:b/>
          <w:sz w:val="28"/>
        </w:rPr>
        <w:t xml:space="preserve">Skills </w:t>
      </w:r>
    </w:p>
    <w:p w14:paraId="466466C7" w14:textId="6EFD99C3" w:rsidR="005258C3" w:rsidRDefault="00980132" w:rsidP="006E1507">
      <w:r>
        <w:t>Researching with databases: Librar</w:t>
      </w:r>
      <w:r w:rsidR="00E73088">
        <w:t>ies</w:t>
      </w:r>
      <w:r>
        <w:t>, Journals,</w:t>
      </w:r>
      <w:r w:rsidR="005258C3">
        <w:t xml:space="preserve"> etc. </w:t>
      </w:r>
    </w:p>
    <w:p w14:paraId="105D6CCD" w14:textId="77777777" w:rsidR="00CC3E46" w:rsidRDefault="00980132" w:rsidP="006E1507">
      <w:r>
        <w:t>Software:</w:t>
      </w:r>
      <w:r w:rsidR="002A1D19">
        <w:t xml:space="preserve"> </w:t>
      </w:r>
      <w:r>
        <w:t xml:space="preserve">Excel, </w:t>
      </w:r>
      <w:r w:rsidR="00CC3E46">
        <w:t>Python, Pandas, MySQL, Postgres SQL Django, Pandas, Seaborn, Matplotlib, Machine Learning models</w:t>
      </w:r>
      <w:bookmarkEnd w:id="1"/>
      <w:r w:rsidR="00CC3E46">
        <w:t xml:space="preserve">, and tableau. </w:t>
      </w:r>
    </w:p>
    <w:p w14:paraId="14B441F2" w14:textId="68F8157E" w:rsidR="00980132" w:rsidRDefault="00CC3E46" w:rsidP="006E1507">
      <w:r>
        <w:t>Other Skills: Presenting, public speaking, teaching, and copywriting techniques</w:t>
      </w:r>
    </w:p>
    <w:sectPr w:rsidR="00980132" w:rsidSect="005A1B10">
      <w:footerReference w:type="default" r:id="rId9"/>
      <w:headerReference w:type="first" r:id="rId10"/>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F8EA1F" w14:textId="77777777" w:rsidR="0012368F" w:rsidRDefault="0012368F" w:rsidP="0068194B">
      <w:r>
        <w:separator/>
      </w:r>
    </w:p>
    <w:p w14:paraId="2A3A6381" w14:textId="77777777" w:rsidR="0012368F" w:rsidRDefault="0012368F"/>
    <w:p w14:paraId="1D082734" w14:textId="77777777" w:rsidR="0012368F" w:rsidRDefault="0012368F"/>
  </w:endnote>
  <w:endnote w:type="continuationSeparator" w:id="0">
    <w:p w14:paraId="67DC5103" w14:textId="77777777" w:rsidR="0012368F" w:rsidRDefault="0012368F" w:rsidP="0068194B">
      <w:r>
        <w:continuationSeparator/>
      </w:r>
    </w:p>
    <w:p w14:paraId="0A1CDC2D" w14:textId="77777777" w:rsidR="0012368F" w:rsidRDefault="0012368F"/>
    <w:p w14:paraId="10375609" w14:textId="77777777" w:rsidR="0012368F" w:rsidRDefault="001236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3606279"/>
      <w:docPartObj>
        <w:docPartGallery w:val="Page Numbers (Bottom of Page)"/>
        <w:docPartUnique/>
      </w:docPartObj>
    </w:sdtPr>
    <w:sdtEndPr>
      <w:rPr>
        <w:noProof/>
      </w:rPr>
    </w:sdtEndPr>
    <w:sdtContent>
      <w:p w14:paraId="676EE2D2"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87F80B" w14:textId="77777777" w:rsidR="0012368F" w:rsidRDefault="0012368F" w:rsidP="0068194B">
      <w:r>
        <w:separator/>
      </w:r>
    </w:p>
    <w:p w14:paraId="0B43A267" w14:textId="77777777" w:rsidR="0012368F" w:rsidRDefault="0012368F"/>
    <w:p w14:paraId="3CBA0C2E" w14:textId="77777777" w:rsidR="0012368F" w:rsidRDefault="0012368F"/>
  </w:footnote>
  <w:footnote w:type="continuationSeparator" w:id="0">
    <w:p w14:paraId="5B888F5E" w14:textId="77777777" w:rsidR="0012368F" w:rsidRDefault="0012368F" w:rsidP="0068194B">
      <w:r>
        <w:continuationSeparator/>
      </w:r>
    </w:p>
    <w:p w14:paraId="20F0FD70" w14:textId="77777777" w:rsidR="0012368F" w:rsidRDefault="0012368F"/>
    <w:p w14:paraId="583787EE" w14:textId="77777777" w:rsidR="0012368F" w:rsidRDefault="0012368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51E7DD"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068A889" wp14:editId="6A166257">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7A06E730"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4437078"/>
    <w:multiLevelType w:val="hybridMultilevel"/>
    <w:tmpl w:val="F426F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50A"/>
    <w:rsid w:val="000001EF"/>
    <w:rsid w:val="00007322"/>
    <w:rsid w:val="00007728"/>
    <w:rsid w:val="000223C2"/>
    <w:rsid w:val="00024584"/>
    <w:rsid w:val="00024730"/>
    <w:rsid w:val="00040128"/>
    <w:rsid w:val="00055E95"/>
    <w:rsid w:val="0007021F"/>
    <w:rsid w:val="00070652"/>
    <w:rsid w:val="000A5891"/>
    <w:rsid w:val="000A7406"/>
    <w:rsid w:val="000B2BA5"/>
    <w:rsid w:val="000E07EC"/>
    <w:rsid w:val="000E3483"/>
    <w:rsid w:val="000E7852"/>
    <w:rsid w:val="000F2F8C"/>
    <w:rsid w:val="0010006E"/>
    <w:rsid w:val="001045A8"/>
    <w:rsid w:val="00114A91"/>
    <w:rsid w:val="001223C3"/>
    <w:rsid w:val="0012368F"/>
    <w:rsid w:val="001276A8"/>
    <w:rsid w:val="001427E1"/>
    <w:rsid w:val="00160729"/>
    <w:rsid w:val="00163668"/>
    <w:rsid w:val="00171566"/>
    <w:rsid w:val="00174676"/>
    <w:rsid w:val="001755A8"/>
    <w:rsid w:val="00184014"/>
    <w:rsid w:val="00192008"/>
    <w:rsid w:val="001935B3"/>
    <w:rsid w:val="001C0644"/>
    <w:rsid w:val="001C0E68"/>
    <w:rsid w:val="001C4B6F"/>
    <w:rsid w:val="001D0BF1"/>
    <w:rsid w:val="001E3120"/>
    <w:rsid w:val="001E7E0C"/>
    <w:rsid w:val="001F0BB0"/>
    <w:rsid w:val="001F4E6D"/>
    <w:rsid w:val="001F6140"/>
    <w:rsid w:val="00203573"/>
    <w:rsid w:val="0020597D"/>
    <w:rsid w:val="00213B4C"/>
    <w:rsid w:val="002253B0"/>
    <w:rsid w:val="002305FA"/>
    <w:rsid w:val="00236D54"/>
    <w:rsid w:val="00241D8C"/>
    <w:rsid w:val="00241FDB"/>
    <w:rsid w:val="0024720C"/>
    <w:rsid w:val="00254D4C"/>
    <w:rsid w:val="00261239"/>
    <w:rsid w:val="002617AE"/>
    <w:rsid w:val="002638D0"/>
    <w:rsid w:val="002647D3"/>
    <w:rsid w:val="00275EAE"/>
    <w:rsid w:val="00284A67"/>
    <w:rsid w:val="00284CBB"/>
    <w:rsid w:val="0028654F"/>
    <w:rsid w:val="00294998"/>
    <w:rsid w:val="00297F18"/>
    <w:rsid w:val="002A1945"/>
    <w:rsid w:val="002A1D19"/>
    <w:rsid w:val="002B2958"/>
    <w:rsid w:val="002B3FC8"/>
    <w:rsid w:val="002D23C5"/>
    <w:rsid w:val="002D6137"/>
    <w:rsid w:val="002E06D1"/>
    <w:rsid w:val="002E0AB8"/>
    <w:rsid w:val="002E53C6"/>
    <w:rsid w:val="002E7E61"/>
    <w:rsid w:val="002F05E5"/>
    <w:rsid w:val="002F254D"/>
    <w:rsid w:val="002F30E4"/>
    <w:rsid w:val="00307140"/>
    <w:rsid w:val="00316DFF"/>
    <w:rsid w:val="00325B57"/>
    <w:rsid w:val="00336056"/>
    <w:rsid w:val="00341775"/>
    <w:rsid w:val="00347972"/>
    <w:rsid w:val="00352FAB"/>
    <w:rsid w:val="003544E1"/>
    <w:rsid w:val="00366215"/>
    <w:rsid w:val="00366398"/>
    <w:rsid w:val="00371675"/>
    <w:rsid w:val="00395493"/>
    <w:rsid w:val="003A0632"/>
    <w:rsid w:val="003A0914"/>
    <w:rsid w:val="003A0BBA"/>
    <w:rsid w:val="003A30E5"/>
    <w:rsid w:val="003A6ADF"/>
    <w:rsid w:val="003B5928"/>
    <w:rsid w:val="003D380F"/>
    <w:rsid w:val="003D74E9"/>
    <w:rsid w:val="003E160D"/>
    <w:rsid w:val="003F1D5F"/>
    <w:rsid w:val="00405128"/>
    <w:rsid w:val="00406CFF"/>
    <w:rsid w:val="00416B25"/>
    <w:rsid w:val="00420592"/>
    <w:rsid w:val="00421DEB"/>
    <w:rsid w:val="0042413E"/>
    <w:rsid w:val="00424F85"/>
    <w:rsid w:val="004319E0"/>
    <w:rsid w:val="00437E8C"/>
    <w:rsid w:val="00440225"/>
    <w:rsid w:val="004640EE"/>
    <w:rsid w:val="004726BC"/>
    <w:rsid w:val="00474105"/>
    <w:rsid w:val="00480E6E"/>
    <w:rsid w:val="00486277"/>
    <w:rsid w:val="00494CF6"/>
    <w:rsid w:val="00495F8D"/>
    <w:rsid w:val="00495F8E"/>
    <w:rsid w:val="004A1FAE"/>
    <w:rsid w:val="004A32FF"/>
    <w:rsid w:val="004A403A"/>
    <w:rsid w:val="004A7B29"/>
    <w:rsid w:val="004B06EB"/>
    <w:rsid w:val="004B1716"/>
    <w:rsid w:val="004B28D1"/>
    <w:rsid w:val="004B6AD0"/>
    <w:rsid w:val="004C2D5D"/>
    <w:rsid w:val="004C33E1"/>
    <w:rsid w:val="004E01EB"/>
    <w:rsid w:val="004E2794"/>
    <w:rsid w:val="004F2A3C"/>
    <w:rsid w:val="00505E6F"/>
    <w:rsid w:val="00510392"/>
    <w:rsid w:val="00513E2A"/>
    <w:rsid w:val="005258C3"/>
    <w:rsid w:val="0054209B"/>
    <w:rsid w:val="0055299B"/>
    <w:rsid w:val="00553B04"/>
    <w:rsid w:val="00566A35"/>
    <w:rsid w:val="0056701E"/>
    <w:rsid w:val="005701A6"/>
    <w:rsid w:val="005740D7"/>
    <w:rsid w:val="00593EBF"/>
    <w:rsid w:val="0059792A"/>
    <w:rsid w:val="005A0F26"/>
    <w:rsid w:val="005A1B10"/>
    <w:rsid w:val="005A6850"/>
    <w:rsid w:val="005B1B1B"/>
    <w:rsid w:val="005C5932"/>
    <w:rsid w:val="005D10CD"/>
    <w:rsid w:val="005D2712"/>
    <w:rsid w:val="005D3CA7"/>
    <w:rsid w:val="005D4CC1"/>
    <w:rsid w:val="005F4B91"/>
    <w:rsid w:val="005F55D2"/>
    <w:rsid w:val="006174AF"/>
    <w:rsid w:val="0062312F"/>
    <w:rsid w:val="00625F2C"/>
    <w:rsid w:val="00633B08"/>
    <w:rsid w:val="00657219"/>
    <w:rsid w:val="006618E9"/>
    <w:rsid w:val="006727AE"/>
    <w:rsid w:val="0068194B"/>
    <w:rsid w:val="00692703"/>
    <w:rsid w:val="006A1962"/>
    <w:rsid w:val="006B5D48"/>
    <w:rsid w:val="006B7D7B"/>
    <w:rsid w:val="006C1A5E"/>
    <w:rsid w:val="006C206A"/>
    <w:rsid w:val="006C5378"/>
    <w:rsid w:val="006D7695"/>
    <w:rsid w:val="006E1507"/>
    <w:rsid w:val="006E7A97"/>
    <w:rsid w:val="00712D8B"/>
    <w:rsid w:val="00715C7C"/>
    <w:rsid w:val="007273B7"/>
    <w:rsid w:val="00733E0A"/>
    <w:rsid w:val="0074403D"/>
    <w:rsid w:val="00746D44"/>
    <w:rsid w:val="007535F6"/>
    <w:rsid w:val="007538DC"/>
    <w:rsid w:val="00757803"/>
    <w:rsid w:val="0079206B"/>
    <w:rsid w:val="00796076"/>
    <w:rsid w:val="007A3E26"/>
    <w:rsid w:val="007C0566"/>
    <w:rsid w:val="007C606B"/>
    <w:rsid w:val="007C72D1"/>
    <w:rsid w:val="007E162C"/>
    <w:rsid w:val="007E4FEF"/>
    <w:rsid w:val="007E6A61"/>
    <w:rsid w:val="007F3AC0"/>
    <w:rsid w:val="00801140"/>
    <w:rsid w:val="00803404"/>
    <w:rsid w:val="00816374"/>
    <w:rsid w:val="008165C6"/>
    <w:rsid w:val="0082673B"/>
    <w:rsid w:val="00834955"/>
    <w:rsid w:val="00841174"/>
    <w:rsid w:val="00851740"/>
    <w:rsid w:val="00855B59"/>
    <w:rsid w:val="00860461"/>
    <w:rsid w:val="0086487C"/>
    <w:rsid w:val="00870B20"/>
    <w:rsid w:val="00880480"/>
    <w:rsid w:val="008829F8"/>
    <w:rsid w:val="00885897"/>
    <w:rsid w:val="008A6538"/>
    <w:rsid w:val="008C7056"/>
    <w:rsid w:val="008E4568"/>
    <w:rsid w:val="008F3B14"/>
    <w:rsid w:val="008F7085"/>
    <w:rsid w:val="00901899"/>
    <w:rsid w:val="0090344B"/>
    <w:rsid w:val="00905715"/>
    <w:rsid w:val="0091321E"/>
    <w:rsid w:val="00913946"/>
    <w:rsid w:val="009150D4"/>
    <w:rsid w:val="009246BD"/>
    <w:rsid w:val="0092726B"/>
    <w:rsid w:val="009361BA"/>
    <w:rsid w:val="00944F78"/>
    <w:rsid w:val="009510E7"/>
    <w:rsid w:val="00952C89"/>
    <w:rsid w:val="009571D8"/>
    <w:rsid w:val="009650EA"/>
    <w:rsid w:val="009718A0"/>
    <w:rsid w:val="0097790C"/>
    <w:rsid w:val="00980132"/>
    <w:rsid w:val="0098506E"/>
    <w:rsid w:val="009868E1"/>
    <w:rsid w:val="009A44CE"/>
    <w:rsid w:val="009B061A"/>
    <w:rsid w:val="009C4DFC"/>
    <w:rsid w:val="009D44F8"/>
    <w:rsid w:val="009E3160"/>
    <w:rsid w:val="009F220C"/>
    <w:rsid w:val="009F3B05"/>
    <w:rsid w:val="009F4931"/>
    <w:rsid w:val="00A14534"/>
    <w:rsid w:val="00A16DAA"/>
    <w:rsid w:val="00A22F92"/>
    <w:rsid w:val="00A24162"/>
    <w:rsid w:val="00A25023"/>
    <w:rsid w:val="00A270EA"/>
    <w:rsid w:val="00A31DA1"/>
    <w:rsid w:val="00A34BA2"/>
    <w:rsid w:val="00A36F27"/>
    <w:rsid w:val="00A42E32"/>
    <w:rsid w:val="00A46E63"/>
    <w:rsid w:val="00A51DC5"/>
    <w:rsid w:val="00A53DE1"/>
    <w:rsid w:val="00A615E1"/>
    <w:rsid w:val="00A755E8"/>
    <w:rsid w:val="00A8164C"/>
    <w:rsid w:val="00A90B2D"/>
    <w:rsid w:val="00A93A5D"/>
    <w:rsid w:val="00AB32F8"/>
    <w:rsid w:val="00AB610B"/>
    <w:rsid w:val="00AC619F"/>
    <w:rsid w:val="00AD1B0D"/>
    <w:rsid w:val="00AD360E"/>
    <w:rsid w:val="00AD40FB"/>
    <w:rsid w:val="00AD75BF"/>
    <w:rsid w:val="00AD782D"/>
    <w:rsid w:val="00AE7650"/>
    <w:rsid w:val="00B10EBE"/>
    <w:rsid w:val="00B236F1"/>
    <w:rsid w:val="00B50F99"/>
    <w:rsid w:val="00B51D1B"/>
    <w:rsid w:val="00B540F4"/>
    <w:rsid w:val="00B55C30"/>
    <w:rsid w:val="00B561EE"/>
    <w:rsid w:val="00B60FD0"/>
    <w:rsid w:val="00B622DF"/>
    <w:rsid w:val="00B6332A"/>
    <w:rsid w:val="00B75DF4"/>
    <w:rsid w:val="00B81760"/>
    <w:rsid w:val="00B8494C"/>
    <w:rsid w:val="00B929AF"/>
    <w:rsid w:val="00BA1546"/>
    <w:rsid w:val="00BB38C5"/>
    <w:rsid w:val="00BB4E51"/>
    <w:rsid w:val="00BD431F"/>
    <w:rsid w:val="00BD55DD"/>
    <w:rsid w:val="00BD7711"/>
    <w:rsid w:val="00BE423E"/>
    <w:rsid w:val="00BE6433"/>
    <w:rsid w:val="00BF61AC"/>
    <w:rsid w:val="00C224E4"/>
    <w:rsid w:val="00C419CB"/>
    <w:rsid w:val="00C47FA6"/>
    <w:rsid w:val="00C57FC6"/>
    <w:rsid w:val="00C6298B"/>
    <w:rsid w:val="00C66A7D"/>
    <w:rsid w:val="00C75FB1"/>
    <w:rsid w:val="00C779DA"/>
    <w:rsid w:val="00C811B8"/>
    <w:rsid w:val="00C814F7"/>
    <w:rsid w:val="00C9632A"/>
    <w:rsid w:val="00CA4B4D"/>
    <w:rsid w:val="00CB35C3"/>
    <w:rsid w:val="00CC3E46"/>
    <w:rsid w:val="00CD2EA5"/>
    <w:rsid w:val="00CD323D"/>
    <w:rsid w:val="00CE4030"/>
    <w:rsid w:val="00CE64B3"/>
    <w:rsid w:val="00CF1A49"/>
    <w:rsid w:val="00D051B8"/>
    <w:rsid w:val="00D0630C"/>
    <w:rsid w:val="00D17941"/>
    <w:rsid w:val="00D243A9"/>
    <w:rsid w:val="00D26703"/>
    <w:rsid w:val="00D305E5"/>
    <w:rsid w:val="00D332B0"/>
    <w:rsid w:val="00D37CD3"/>
    <w:rsid w:val="00D66A52"/>
    <w:rsid w:val="00D66EFA"/>
    <w:rsid w:val="00D72A2D"/>
    <w:rsid w:val="00D738DD"/>
    <w:rsid w:val="00D77303"/>
    <w:rsid w:val="00D9521A"/>
    <w:rsid w:val="00D96E07"/>
    <w:rsid w:val="00DA3914"/>
    <w:rsid w:val="00DA59AA"/>
    <w:rsid w:val="00DB6915"/>
    <w:rsid w:val="00DB7E1E"/>
    <w:rsid w:val="00DC1B78"/>
    <w:rsid w:val="00DC2A2F"/>
    <w:rsid w:val="00DC600B"/>
    <w:rsid w:val="00DE0FAA"/>
    <w:rsid w:val="00DE136D"/>
    <w:rsid w:val="00DE6534"/>
    <w:rsid w:val="00DF233F"/>
    <w:rsid w:val="00DF24CF"/>
    <w:rsid w:val="00DF4D6C"/>
    <w:rsid w:val="00E01923"/>
    <w:rsid w:val="00E14498"/>
    <w:rsid w:val="00E157F1"/>
    <w:rsid w:val="00E2365F"/>
    <w:rsid w:val="00E2397A"/>
    <w:rsid w:val="00E254DB"/>
    <w:rsid w:val="00E27788"/>
    <w:rsid w:val="00E27D01"/>
    <w:rsid w:val="00E300FC"/>
    <w:rsid w:val="00E362DB"/>
    <w:rsid w:val="00E5632B"/>
    <w:rsid w:val="00E70240"/>
    <w:rsid w:val="00E71E6B"/>
    <w:rsid w:val="00E73088"/>
    <w:rsid w:val="00E7789F"/>
    <w:rsid w:val="00E81CC5"/>
    <w:rsid w:val="00E85A87"/>
    <w:rsid w:val="00E85B4A"/>
    <w:rsid w:val="00E9528E"/>
    <w:rsid w:val="00EA3370"/>
    <w:rsid w:val="00EA5099"/>
    <w:rsid w:val="00EC07A9"/>
    <w:rsid w:val="00EC1351"/>
    <w:rsid w:val="00EC3419"/>
    <w:rsid w:val="00EC4CBF"/>
    <w:rsid w:val="00EC5D3C"/>
    <w:rsid w:val="00EC6526"/>
    <w:rsid w:val="00EE050A"/>
    <w:rsid w:val="00EE2CA8"/>
    <w:rsid w:val="00EE4698"/>
    <w:rsid w:val="00EF17E8"/>
    <w:rsid w:val="00EF51D9"/>
    <w:rsid w:val="00F1267C"/>
    <w:rsid w:val="00F130DD"/>
    <w:rsid w:val="00F24884"/>
    <w:rsid w:val="00F476C4"/>
    <w:rsid w:val="00F60308"/>
    <w:rsid w:val="00F61DF9"/>
    <w:rsid w:val="00F76BA3"/>
    <w:rsid w:val="00F77043"/>
    <w:rsid w:val="00F81960"/>
    <w:rsid w:val="00F82681"/>
    <w:rsid w:val="00F8769D"/>
    <w:rsid w:val="00F93026"/>
    <w:rsid w:val="00F9350C"/>
    <w:rsid w:val="00F94A18"/>
    <w:rsid w:val="00F94EB5"/>
    <w:rsid w:val="00F95143"/>
    <w:rsid w:val="00F9624D"/>
    <w:rsid w:val="00F96FD5"/>
    <w:rsid w:val="00FB31C1"/>
    <w:rsid w:val="00FB58F2"/>
    <w:rsid w:val="00FC3183"/>
    <w:rsid w:val="00FC6AEA"/>
    <w:rsid w:val="00FD166F"/>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1B84F7"/>
  <w15:chartTrackingRefBased/>
  <w15:docId w15:val="{7D33E730-54C2-4020-B874-EE00A2332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EE050A"/>
    <w:rPr>
      <w:color w:val="808080"/>
      <w:shd w:val="clear" w:color="auto" w:fill="E6E6E6"/>
    </w:rPr>
  </w:style>
  <w:style w:type="character" w:customStyle="1" w:styleId="background-details">
    <w:name w:val="background-details"/>
    <w:basedOn w:val="DefaultParagraphFont"/>
    <w:rsid w:val="006174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8583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ndrewfel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ndrewfelt93@gmail.com"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AppData\Roaming\Microsoft\Templates\Chronological%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0A1B61226554601945E39C67D24866B"/>
        <w:category>
          <w:name w:val="General"/>
          <w:gallery w:val="placeholder"/>
        </w:category>
        <w:types>
          <w:type w:val="bbPlcHdr"/>
        </w:types>
        <w:behaviors>
          <w:behavior w:val="content"/>
        </w:behaviors>
        <w:guid w:val="{A091A740-3578-4128-ABED-531E37491D43}"/>
      </w:docPartPr>
      <w:docPartBody>
        <w:p w:rsidR="00B152A1" w:rsidRDefault="00731F95">
          <w:pPr>
            <w:pStyle w:val="60A1B61226554601945E39C67D24866B"/>
          </w:pPr>
          <w:r w:rsidRPr="00CF1A49">
            <w:t>Address</w:t>
          </w:r>
        </w:p>
      </w:docPartBody>
    </w:docPart>
    <w:docPart>
      <w:docPartPr>
        <w:name w:val="7EF012F2AC864E5FA8C0AAF4199A34D3"/>
        <w:category>
          <w:name w:val="General"/>
          <w:gallery w:val="placeholder"/>
        </w:category>
        <w:types>
          <w:type w:val="bbPlcHdr"/>
        </w:types>
        <w:behaviors>
          <w:behavior w:val="content"/>
        </w:behaviors>
        <w:guid w:val="{B788BBC9-4A80-4351-BB2C-D1EAB116435C}"/>
      </w:docPartPr>
      <w:docPartBody>
        <w:p w:rsidR="00B152A1" w:rsidRDefault="00731F95">
          <w:pPr>
            <w:pStyle w:val="7EF012F2AC864E5FA8C0AAF4199A34D3"/>
          </w:pPr>
          <w:r w:rsidRPr="00CF1A49">
            <w:t>·</w:t>
          </w:r>
        </w:p>
      </w:docPartBody>
    </w:docPart>
    <w:docPart>
      <w:docPartPr>
        <w:name w:val="474ECD2E375B41CA949B8881923B8C07"/>
        <w:category>
          <w:name w:val="General"/>
          <w:gallery w:val="placeholder"/>
        </w:category>
        <w:types>
          <w:type w:val="bbPlcHdr"/>
        </w:types>
        <w:behaviors>
          <w:behavior w:val="content"/>
        </w:behaviors>
        <w:guid w:val="{2A6B3606-1FEF-4C93-A8BD-D2EC36E8695E}"/>
      </w:docPartPr>
      <w:docPartBody>
        <w:p w:rsidR="00B152A1" w:rsidRDefault="00731F95">
          <w:pPr>
            <w:pStyle w:val="474ECD2E375B41CA949B8881923B8C07"/>
          </w:pPr>
          <w:r w:rsidRPr="00CF1A49">
            <w:t>Phone</w:t>
          </w:r>
        </w:p>
      </w:docPartBody>
    </w:docPart>
    <w:docPart>
      <w:docPartPr>
        <w:name w:val="0A6B44CC64EB4653863EA0E4B9BDDBFD"/>
        <w:category>
          <w:name w:val="General"/>
          <w:gallery w:val="placeholder"/>
        </w:category>
        <w:types>
          <w:type w:val="bbPlcHdr"/>
        </w:types>
        <w:behaviors>
          <w:behavior w:val="content"/>
        </w:behaviors>
        <w:guid w:val="{DD0B31E9-D7AB-4536-90C1-840F2E2CA1A5}"/>
      </w:docPartPr>
      <w:docPartBody>
        <w:p w:rsidR="00B152A1" w:rsidRDefault="00731F95">
          <w:pPr>
            <w:pStyle w:val="0A6B44CC64EB4653863EA0E4B9BDDBFD"/>
          </w:pPr>
          <w:r w:rsidRPr="00CF1A49">
            <w:t>·</w:t>
          </w:r>
        </w:p>
      </w:docPartBody>
    </w:docPart>
    <w:docPart>
      <w:docPartPr>
        <w:name w:val="4B16DC6B1AA6422FBEE899859EBA5242"/>
        <w:category>
          <w:name w:val="General"/>
          <w:gallery w:val="placeholder"/>
        </w:category>
        <w:types>
          <w:type w:val="bbPlcHdr"/>
        </w:types>
        <w:behaviors>
          <w:behavior w:val="content"/>
        </w:behaviors>
        <w:guid w:val="{6CF8C355-AF88-47BE-92DA-B998EA51A252}"/>
      </w:docPartPr>
      <w:docPartBody>
        <w:p w:rsidR="00B152A1" w:rsidRDefault="00731F95">
          <w:pPr>
            <w:pStyle w:val="4B16DC6B1AA6422FBEE899859EBA5242"/>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F95"/>
    <w:rsid w:val="00016793"/>
    <w:rsid w:val="00100E37"/>
    <w:rsid w:val="001537C4"/>
    <w:rsid w:val="001A2626"/>
    <w:rsid w:val="001D32B5"/>
    <w:rsid w:val="0020587F"/>
    <w:rsid w:val="003275F4"/>
    <w:rsid w:val="003540B2"/>
    <w:rsid w:val="00391154"/>
    <w:rsid w:val="003D3483"/>
    <w:rsid w:val="003E4692"/>
    <w:rsid w:val="003F7399"/>
    <w:rsid w:val="00411B9B"/>
    <w:rsid w:val="00446A1F"/>
    <w:rsid w:val="00462A20"/>
    <w:rsid w:val="004D5235"/>
    <w:rsid w:val="005068D5"/>
    <w:rsid w:val="00507E96"/>
    <w:rsid w:val="005B0767"/>
    <w:rsid w:val="0068105E"/>
    <w:rsid w:val="00731F95"/>
    <w:rsid w:val="00792FF5"/>
    <w:rsid w:val="007A7831"/>
    <w:rsid w:val="0088536D"/>
    <w:rsid w:val="008A1523"/>
    <w:rsid w:val="0092344F"/>
    <w:rsid w:val="00A43995"/>
    <w:rsid w:val="00B152A1"/>
    <w:rsid w:val="00B231D1"/>
    <w:rsid w:val="00B86A7D"/>
    <w:rsid w:val="00BB662C"/>
    <w:rsid w:val="00BC1EF7"/>
    <w:rsid w:val="00C51EC3"/>
    <w:rsid w:val="00D021DC"/>
    <w:rsid w:val="00D152C0"/>
    <w:rsid w:val="00D5753A"/>
    <w:rsid w:val="00DB1B52"/>
    <w:rsid w:val="00E0774D"/>
    <w:rsid w:val="00EA0BFA"/>
    <w:rsid w:val="00EA668C"/>
    <w:rsid w:val="00EB04E0"/>
    <w:rsid w:val="00EB4463"/>
    <w:rsid w:val="00EB50AB"/>
    <w:rsid w:val="00EB5D06"/>
    <w:rsid w:val="00ED4BD2"/>
    <w:rsid w:val="00EF6C0D"/>
    <w:rsid w:val="00FC41CF"/>
    <w:rsid w:val="00FC70B5"/>
    <w:rsid w:val="00FF3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60A1B61226554601945E39C67D24866B">
    <w:name w:val="60A1B61226554601945E39C67D24866B"/>
  </w:style>
  <w:style w:type="paragraph" w:customStyle="1" w:styleId="7EF012F2AC864E5FA8C0AAF4199A34D3">
    <w:name w:val="7EF012F2AC864E5FA8C0AAF4199A34D3"/>
  </w:style>
  <w:style w:type="paragraph" w:customStyle="1" w:styleId="474ECD2E375B41CA949B8881923B8C07">
    <w:name w:val="474ECD2E375B41CA949B8881923B8C07"/>
  </w:style>
  <w:style w:type="paragraph" w:customStyle="1" w:styleId="0A6B44CC64EB4653863EA0E4B9BDDBFD">
    <w:name w:val="0A6B44CC64EB4653863EA0E4B9BDDBFD"/>
  </w:style>
  <w:style w:type="paragraph" w:customStyle="1" w:styleId="4B16DC6B1AA6422FBEE899859EBA5242">
    <w:name w:val="4B16DC6B1AA6422FBEE899859EBA5242"/>
  </w:style>
  <w:style w:type="character" w:styleId="SubtleReference">
    <w:name w:val="Subtle Reference"/>
    <w:basedOn w:val="DefaultParagraphFont"/>
    <w:uiPriority w:val="10"/>
    <w:qFormat/>
    <w:rPr>
      <w:b/>
      <w:caps w:val="0"/>
      <w:smallCaps/>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Chronological Resume (Modern design).dotx</Template>
  <TotalTime>355</TotalTime>
  <Pages>1</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Felt</dc:creator>
  <cp:keywords/>
  <dc:description/>
  <cp:lastModifiedBy>Andrew Felt</cp:lastModifiedBy>
  <cp:revision>41</cp:revision>
  <dcterms:created xsi:type="dcterms:W3CDTF">2018-10-02T20:30:00Z</dcterms:created>
  <dcterms:modified xsi:type="dcterms:W3CDTF">2021-03-23T17:33:00Z</dcterms:modified>
  <cp:category/>
</cp:coreProperties>
</file>